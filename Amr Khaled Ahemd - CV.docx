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8D73" w14:textId="0C47DD2E" w:rsidR="00A25E3E" w:rsidRPr="00857344" w:rsidRDefault="009C7509" w:rsidP="00A25E3E">
      <w:pPr>
        <w:pStyle w:val="Title"/>
      </w:pPr>
      <w:r>
        <w:t>Amr khaled ahmed</w:t>
      </w:r>
    </w:p>
    <w:p w14:paraId="4E0DD315" w14:textId="77777777" w:rsidR="00A25E3E" w:rsidRPr="00A25E3E" w:rsidRDefault="00A25E3E" w:rsidP="00A25E3E">
      <w:pPr>
        <w:pStyle w:val="NoSpacing"/>
        <w:rPr>
          <w:sz w:val="12"/>
          <w:szCs w:val="12"/>
        </w:rPr>
      </w:pPr>
    </w:p>
    <w:p w14:paraId="0367BDC7" w14:textId="77777777" w:rsidR="00A25E3E" w:rsidRPr="00A25E3E" w:rsidRDefault="00A25E3E" w:rsidP="00A25E3E">
      <w:pPr>
        <w:pStyle w:val="Heading1"/>
      </w:pPr>
      <w:r w:rsidRPr="00A25E3E">
        <w:t>Profile</w:t>
      </w:r>
    </w:p>
    <w:p w14:paraId="6B3B8E8C" w14:textId="07944108" w:rsidR="00A25E3E" w:rsidRPr="00A25E3E" w:rsidRDefault="00D0275F" w:rsidP="00AF3CB4">
      <w:pPr>
        <w:rPr>
          <w:sz w:val="12"/>
          <w:szCs w:val="12"/>
        </w:rPr>
      </w:pPr>
      <w:r w:rsidRPr="00D0275F">
        <w:t xml:space="preserve">Programmer with a humble background in cybersecurity, teamwork, and malware analysis. Proficient in multiple programming languages </w:t>
      </w:r>
      <w:r w:rsidRPr="00D0275F">
        <w:rPr>
          <w:rFonts w:cs="Arial"/>
        </w:rPr>
        <w:t>​​</w:t>
      </w:r>
      <w:r w:rsidRPr="00D0275F">
        <w:t xml:space="preserve">including Assembly, C, C++, Python, Java, and Bash scripting, as well as the Qt framework for developing cross-platform applications. Proven experience in developing innovative tools for security analysis, vulnerability detection, and virus analysis. </w:t>
      </w:r>
      <w:proofErr w:type="gramStart"/>
      <w:r w:rsidRPr="00D0275F">
        <w:t>Highly motivated</w:t>
      </w:r>
      <w:proofErr w:type="gramEnd"/>
      <w:r w:rsidRPr="00D0275F">
        <w:t>, with a passion for continuous learning and problem solving. I am looking for a challenging role that allows me to leverage my experience in cybersecurity, software development, and application development to drive impactful solutions.</w:t>
      </w:r>
    </w:p>
    <w:p w14:paraId="6F95A5C3" w14:textId="5B051CB4" w:rsidR="00503D45" w:rsidRDefault="00A25E3E" w:rsidP="00503D45">
      <w:pPr>
        <w:pStyle w:val="Heading1"/>
        <w:rPr>
          <w:lang w:bidi="ar-EG"/>
        </w:rPr>
      </w:pPr>
      <w:r w:rsidRPr="005A2489">
        <w:t>Education</w:t>
      </w:r>
      <w:r w:rsidR="00503D45">
        <w:rPr>
          <w:lang w:bidi="ar-EG"/>
        </w:rPr>
        <w:t>:</w:t>
      </w:r>
    </w:p>
    <w:p w14:paraId="06EEC77B" w14:textId="091E4F4E" w:rsidR="00D0275F" w:rsidRPr="00D0275F" w:rsidRDefault="00D0275F" w:rsidP="00D0275F">
      <w:pPr>
        <w:spacing w:after="200" w:line="276" w:lineRule="auto"/>
        <w:rPr>
          <w:rFonts w:eastAsia="MS Mincho" w:cs="Arial"/>
          <w:kern w:val="0"/>
          <w14:ligatures w14:val="none"/>
        </w:rPr>
      </w:pPr>
      <w:r w:rsidRPr="00D0275F">
        <w:rPr>
          <w:rFonts w:eastAsia="MS Mincho" w:cs="Arial"/>
          <w:kern w:val="0"/>
          <w14:ligatures w14:val="none"/>
        </w:rPr>
        <w:t>Cairo University, Faculty of Computers and Artificial Intelligence, Cairo, Egypt</w:t>
      </w:r>
      <w:r w:rsidRPr="00B5766B">
        <w:rPr>
          <w:rFonts w:eastAsia="MS Mincho" w:cs="Arial"/>
          <w:kern w:val="0"/>
          <w14:ligatures w14:val="none"/>
        </w:rPr>
        <w:t>, Since 09/2023 - Present</w:t>
      </w:r>
    </w:p>
    <w:p w14:paraId="45BA56F9" w14:textId="7E17EFAB" w:rsidR="00A25E3E" w:rsidRDefault="00D0275F" w:rsidP="00503D45">
      <w:pPr>
        <w:pStyle w:val="Heading1"/>
        <w:rPr>
          <w:lang w:bidi="ar-EG"/>
        </w:rPr>
      </w:pPr>
      <w:r>
        <w:rPr>
          <w:lang w:bidi="ar-EG"/>
        </w:rPr>
        <w:t>technical skills</w:t>
      </w:r>
    </w:p>
    <w:p w14:paraId="1100F562" w14:textId="5838314C" w:rsidR="00D0275F" w:rsidRPr="00D0275F" w:rsidRDefault="00D0275F" w:rsidP="00D0275F">
      <w:pPr>
        <w:pStyle w:val="ListParagraph"/>
        <w:numPr>
          <w:ilvl w:val="0"/>
          <w:numId w:val="7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Programming Languages (Coding): Python, C++, C, PHP, QT</w:t>
      </w:r>
      <w:r w:rsidR="00E13051">
        <w:rPr>
          <w:rFonts w:ascii="Cambria" w:eastAsia="MS Mincho" w:hAnsi="Cambria" w:cs="Arial"/>
          <w:kern w:val="0"/>
          <w14:ligatures w14:val="none"/>
        </w:rPr>
        <w:t xml:space="preserve"> framework</w:t>
      </w:r>
    </w:p>
    <w:p w14:paraId="6CD26ECA" w14:textId="2B316691" w:rsidR="00D0275F" w:rsidRPr="00D0275F" w:rsidRDefault="00D0275F" w:rsidP="00D0275F">
      <w:pPr>
        <w:pStyle w:val="ListParagraph"/>
        <w:numPr>
          <w:ilvl w:val="0"/>
          <w:numId w:val="7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Programming Languages (Reading): Assembly, C, C++, Python, PHP, SQL</w:t>
      </w:r>
    </w:p>
    <w:p w14:paraId="5484DF03" w14:textId="77777777" w:rsidR="00D0275F" w:rsidRDefault="00D0275F" w:rsidP="00D0275F">
      <w:pPr>
        <w:pStyle w:val="ListParagraph"/>
        <w:numPr>
          <w:ilvl w:val="0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 xml:space="preserve">Cybersecurity Skills: </w:t>
      </w:r>
    </w:p>
    <w:p w14:paraId="61FC6276" w14:textId="77777777" w:rsidR="00D0275F" w:rsidRDefault="00D0275F" w:rsidP="00D0275F">
      <w:pPr>
        <w:pStyle w:val="ListParagraph"/>
        <w:numPr>
          <w:ilvl w:val="1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Basic malware analysis,</w:t>
      </w:r>
    </w:p>
    <w:p w14:paraId="66F9BCE0" w14:textId="77777777" w:rsidR="00D0275F" w:rsidRDefault="00D0275F" w:rsidP="00D0275F">
      <w:pPr>
        <w:pStyle w:val="ListParagraph"/>
        <w:numPr>
          <w:ilvl w:val="1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basic networking concepts</w:t>
      </w:r>
    </w:p>
    <w:p w14:paraId="5341B1DE" w14:textId="77777777" w:rsidR="00D0275F" w:rsidRDefault="00D0275F" w:rsidP="00D0275F">
      <w:pPr>
        <w:pStyle w:val="ListParagraph"/>
        <w:numPr>
          <w:ilvl w:val="1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understanding of security principles</w:t>
      </w:r>
    </w:p>
    <w:p w14:paraId="11CF08F3" w14:textId="77777777" w:rsidR="00D0275F" w:rsidRDefault="00D0275F" w:rsidP="00D0275F">
      <w:pPr>
        <w:pStyle w:val="ListParagraph"/>
        <w:numPr>
          <w:ilvl w:val="1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system vulnerabilities</w:t>
      </w:r>
    </w:p>
    <w:p w14:paraId="05F76E29" w14:textId="77777777" w:rsidR="00D0275F" w:rsidRDefault="00D0275F" w:rsidP="00D0275F">
      <w:pPr>
        <w:pStyle w:val="ListParagraph"/>
        <w:numPr>
          <w:ilvl w:val="1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 xml:space="preserve"> basic cryptography</w:t>
      </w:r>
    </w:p>
    <w:p w14:paraId="20C43266" w14:textId="77777777" w:rsidR="00D0275F" w:rsidRDefault="00D0275F" w:rsidP="00D0275F">
      <w:pPr>
        <w:pStyle w:val="ListParagraph"/>
        <w:numPr>
          <w:ilvl w:val="1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incident response basics</w:t>
      </w:r>
    </w:p>
    <w:p w14:paraId="7D83773F" w14:textId="77777777" w:rsidR="00D0275F" w:rsidRDefault="00D0275F" w:rsidP="00D0275F">
      <w:pPr>
        <w:pStyle w:val="ListParagraph"/>
        <w:numPr>
          <w:ilvl w:val="1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basic understanding of Linux tools.</w:t>
      </w:r>
    </w:p>
    <w:p w14:paraId="18987CDC" w14:textId="088F53D7" w:rsidR="00D0275F" w:rsidRPr="00D0275F" w:rsidRDefault="00D0275F" w:rsidP="00D0275F">
      <w:pPr>
        <w:pStyle w:val="ListParagraph"/>
        <w:numPr>
          <w:ilvl w:val="0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 xml:space="preserve">Development Tools: </w:t>
      </w:r>
      <w:proofErr w:type="spellStart"/>
      <w:r w:rsidRPr="00D0275F">
        <w:rPr>
          <w:rFonts w:ascii="Cambria" w:eastAsia="MS Mincho" w:hAnsi="Cambria" w:cs="Arial"/>
          <w:kern w:val="0"/>
          <w14:ligatures w14:val="none"/>
        </w:rPr>
        <w:t>N</w:t>
      </w:r>
      <w:r w:rsidR="00B5766B">
        <w:rPr>
          <w:rFonts w:ascii="Cambria" w:eastAsia="MS Mincho" w:hAnsi="Cambria" w:cs="Arial"/>
          <w:kern w:val="0"/>
          <w14:ligatures w14:val="none"/>
        </w:rPr>
        <w:t>eovim</w:t>
      </w:r>
      <w:proofErr w:type="spellEnd"/>
      <w:r w:rsidRPr="00D0275F">
        <w:rPr>
          <w:rFonts w:ascii="Cambria" w:eastAsia="MS Mincho" w:hAnsi="Cambria" w:cs="Arial"/>
          <w:kern w:val="0"/>
          <w14:ligatures w14:val="none"/>
        </w:rPr>
        <w:t>, Git, GitHub</w:t>
      </w:r>
      <w:r w:rsidR="009C7509">
        <w:rPr>
          <w:rFonts w:ascii="Cambria" w:eastAsia="MS Mincho" w:hAnsi="Cambria" w:cs="Arial"/>
          <w:kern w:val="0"/>
          <w14:ligatures w14:val="none"/>
        </w:rPr>
        <w:t>, visual studio code, else…</w:t>
      </w:r>
      <w:r w:rsidRPr="00D0275F">
        <w:rPr>
          <w:rFonts w:ascii="Cambria" w:eastAsia="MS Mincho" w:hAnsi="Cambria" w:cs="Arial"/>
          <w:kern w:val="0"/>
          <w14:ligatures w14:val="none"/>
        </w:rPr>
        <w:t>.</w:t>
      </w:r>
    </w:p>
    <w:p w14:paraId="2BA4FB58" w14:textId="19085BF6" w:rsidR="00D0275F" w:rsidRPr="00D0275F" w:rsidRDefault="00D0275F" w:rsidP="00D0275F">
      <w:pPr>
        <w:pStyle w:val="ListParagraph"/>
        <w:numPr>
          <w:ilvl w:val="0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D0275F">
        <w:rPr>
          <w:rFonts w:ascii="Cambria" w:eastAsia="MS Mincho" w:hAnsi="Cambria" w:cs="Arial"/>
          <w:kern w:val="0"/>
          <w14:ligatures w14:val="none"/>
        </w:rPr>
        <w:t>Operating Systems: Windows, Linux</w:t>
      </w:r>
    </w:p>
    <w:p w14:paraId="313607DE" w14:textId="17DB0CAE" w:rsidR="00D0275F" w:rsidRDefault="00D0275F" w:rsidP="00D0275F">
      <w:pPr>
        <w:pStyle w:val="ListParagraph"/>
        <w:numPr>
          <w:ilvl w:val="0"/>
          <w:numId w:val="3"/>
        </w:num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AF3CB4">
        <w:rPr>
          <w:rFonts w:ascii="Cambria" w:eastAsia="MS Mincho" w:hAnsi="Cambria" w:cs="Arial"/>
          <w:b/>
          <w:bCs/>
          <w:kern w:val="0"/>
          <w14:ligatures w14:val="none"/>
        </w:rPr>
        <w:t>Other Skills:</w:t>
      </w:r>
      <w:r w:rsidRPr="00D0275F">
        <w:rPr>
          <w:rFonts w:ascii="Cambria" w:eastAsia="MS Mincho" w:hAnsi="Cambria" w:cs="Arial"/>
          <w:kern w:val="0"/>
          <w14:ligatures w14:val="none"/>
        </w:rPr>
        <w:t xml:space="preserve"> Tool development, system optimization, debugging</w:t>
      </w:r>
      <w:r w:rsidR="00AF3CB4">
        <w:rPr>
          <w:rFonts w:ascii="Cambria" w:eastAsia="MS Mincho" w:hAnsi="Cambria" w:cs="Arial"/>
          <w:kern w:val="0"/>
          <w14:ligatures w14:val="none"/>
        </w:rPr>
        <w:t>.</w:t>
      </w:r>
    </w:p>
    <w:p w14:paraId="224B36A9" w14:textId="34950515" w:rsidR="00AF3CB4" w:rsidRDefault="00AF3CB4" w:rsidP="00AF3CB4">
      <w:pPr>
        <w:pStyle w:val="Heading1"/>
        <w:rPr>
          <w:lang w:bidi="ar-EG"/>
        </w:rPr>
      </w:pPr>
      <w:r w:rsidRPr="00AF3CB4">
        <w:rPr>
          <w:lang w:bidi="ar-EG"/>
        </w:rPr>
        <w:t>Softskills:</w:t>
      </w:r>
    </w:p>
    <w:p w14:paraId="08026B19" w14:textId="34A47348" w:rsidR="00AF3CB4" w:rsidRPr="00AF3CB4" w:rsidRDefault="00AF3CB4" w:rsidP="00AF3CB4">
      <w:pPr>
        <w:pStyle w:val="ListParagraph"/>
        <w:numPr>
          <w:ilvl w:val="0"/>
          <w:numId w:val="9"/>
        </w:numPr>
        <w:rPr>
          <w:rFonts w:cs="Arial"/>
        </w:rPr>
      </w:pPr>
      <w:r w:rsidRPr="00AF3CB4">
        <w:rPr>
          <w:rFonts w:cs="Arial"/>
        </w:rPr>
        <w:t>Problem Solving.</w:t>
      </w:r>
    </w:p>
    <w:p w14:paraId="48DB6D66" w14:textId="046E2372" w:rsidR="00AF3CB4" w:rsidRPr="00AF3CB4" w:rsidRDefault="00AF3CB4" w:rsidP="00AF3CB4">
      <w:pPr>
        <w:pStyle w:val="ListParagraph"/>
        <w:numPr>
          <w:ilvl w:val="0"/>
          <w:numId w:val="9"/>
        </w:numPr>
        <w:rPr>
          <w:rFonts w:cs="Arial"/>
        </w:rPr>
      </w:pPr>
      <w:r w:rsidRPr="00AF3CB4">
        <w:rPr>
          <w:rFonts w:cs="Arial"/>
        </w:rPr>
        <w:t>Friendly and Cheerful Outlook</w:t>
      </w:r>
    </w:p>
    <w:p w14:paraId="2618AA2E" w14:textId="19A6D6D7" w:rsidR="00AF3CB4" w:rsidRPr="00AF3CB4" w:rsidRDefault="00AF3CB4" w:rsidP="00AF3CB4">
      <w:pPr>
        <w:pStyle w:val="ListParagraph"/>
        <w:numPr>
          <w:ilvl w:val="0"/>
          <w:numId w:val="9"/>
        </w:numPr>
        <w:rPr>
          <w:rFonts w:cs="Arial"/>
        </w:rPr>
      </w:pPr>
      <w:r w:rsidRPr="00AF3CB4">
        <w:rPr>
          <w:rFonts w:cs="Arial"/>
        </w:rPr>
        <w:t>Time Management.</w:t>
      </w:r>
    </w:p>
    <w:p w14:paraId="79803E89" w14:textId="585EE307" w:rsidR="00AF3CB4" w:rsidRDefault="00AF3CB4" w:rsidP="00AF3CB4">
      <w:pPr>
        <w:pStyle w:val="ListParagraph"/>
        <w:numPr>
          <w:ilvl w:val="0"/>
          <w:numId w:val="9"/>
        </w:numPr>
        <w:rPr>
          <w:lang w:bidi="ar-EG"/>
        </w:rPr>
      </w:pPr>
      <w:r w:rsidRPr="00AF3CB4">
        <w:rPr>
          <w:rFonts w:cs="Arial"/>
        </w:rPr>
        <w:t>Teamwork and Collaboration</w:t>
      </w:r>
      <w:r>
        <w:t>.</w:t>
      </w:r>
      <w:r>
        <w:tab/>
      </w:r>
      <w:r>
        <w:tab/>
      </w:r>
      <w:r>
        <w:tab/>
      </w:r>
    </w:p>
    <w:p w14:paraId="1525645E" w14:textId="77777777" w:rsidR="00AF3CB4" w:rsidRDefault="00AF3CB4" w:rsidP="00AF3CB4">
      <w:pPr>
        <w:rPr>
          <w:lang w:bidi="ar-EG"/>
        </w:rPr>
      </w:pPr>
    </w:p>
    <w:p w14:paraId="2C0E0855" w14:textId="77777777" w:rsidR="00AF3CB4" w:rsidRDefault="00AF3CB4" w:rsidP="00AF3CB4">
      <w:pPr>
        <w:rPr>
          <w:lang w:bidi="ar-EG"/>
        </w:rPr>
      </w:pPr>
    </w:p>
    <w:p w14:paraId="27CA0B5E" w14:textId="77777777" w:rsidR="00AF3CB4" w:rsidRDefault="00AF3CB4" w:rsidP="00AF3CB4">
      <w:pPr>
        <w:rPr>
          <w:lang w:bidi="ar-EG"/>
        </w:rPr>
      </w:pPr>
    </w:p>
    <w:p w14:paraId="2433A8CD" w14:textId="77777777" w:rsidR="009C7509" w:rsidRDefault="009C7509" w:rsidP="00AF3CB4">
      <w:pPr>
        <w:rPr>
          <w:lang w:bidi="ar-EG"/>
        </w:rPr>
      </w:pPr>
    </w:p>
    <w:p w14:paraId="58EAC3D6" w14:textId="77777777" w:rsidR="009C7509" w:rsidRDefault="009C7509" w:rsidP="00AF3CB4">
      <w:pPr>
        <w:rPr>
          <w:lang w:bidi="ar-EG"/>
        </w:rPr>
      </w:pPr>
    </w:p>
    <w:p w14:paraId="47E7FA0A" w14:textId="77777777" w:rsidR="009C7509" w:rsidRDefault="009C7509" w:rsidP="00AF3CB4">
      <w:pPr>
        <w:rPr>
          <w:lang w:bidi="ar-EG"/>
        </w:rPr>
      </w:pPr>
    </w:p>
    <w:p w14:paraId="4D12EBB8" w14:textId="77777777" w:rsidR="009C7509" w:rsidRDefault="009C7509" w:rsidP="00AF3CB4">
      <w:pPr>
        <w:rPr>
          <w:lang w:bidi="ar-EG"/>
        </w:rPr>
      </w:pPr>
    </w:p>
    <w:p w14:paraId="483AD5A0" w14:textId="77777777" w:rsidR="009C7509" w:rsidRDefault="009C7509" w:rsidP="00AF3CB4">
      <w:pPr>
        <w:rPr>
          <w:lang w:bidi="ar-EG"/>
        </w:rPr>
      </w:pPr>
    </w:p>
    <w:p w14:paraId="01E05C2E" w14:textId="4D5019AF" w:rsidR="009C7509" w:rsidRDefault="009C7509" w:rsidP="009C7509">
      <w:pPr>
        <w:pStyle w:val="Heading2"/>
      </w:pPr>
      <w:r>
        <w:t>Book&amp; learning</w:t>
      </w:r>
    </w:p>
    <w:p w14:paraId="74E065D0" w14:textId="77777777" w:rsidR="009C7509" w:rsidRDefault="009C7509" w:rsidP="009C7509">
      <w:pPr>
        <w:pStyle w:val="ListParagraph"/>
        <w:numPr>
          <w:ilvl w:val="0"/>
          <w:numId w:val="11"/>
        </w:numPr>
      </w:pPr>
      <w:r>
        <w:t>Modern C++ for Absolute Beginners: A Friendly Introduction to CPP by Slobodan Dmitrovic</w:t>
      </w:r>
    </w:p>
    <w:p w14:paraId="5FAED68B" w14:textId="77777777" w:rsidR="009C7509" w:rsidRDefault="009C7509" w:rsidP="009C7509">
      <w:pPr>
        <w:pStyle w:val="ListParagraph"/>
        <w:numPr>
          <w:ilvl w:val="0"/>
          <w:numId w:val="11"/>
        </w:numPr>
      </w:pPr>
      <w:r>
        <w:t>The Linux Command Line</w:t>
      </w:r>
    </w:p>
    <w:p w14:paraId="2B726C52" w14:textId="24EC5690" w:rsidR="009C7509" w:rsidRDefault="009C7509" w:rsidP="009C7509">
      <w:pPr>
        <w:pStyle w:val="ListParagraph"/>
        <w:numPr>
          <w:ilvl w:val="0"/>
          <w:numId w:val="11"/>
        </w:numPr>
      </w:pPr>
      <w:r w:rsidRPr="009C7509">
        <w:t>Problem Solving with C++ TENTH EDITION by Walter Savitch</w:t>
      </w:r>
      <w:r>
        <w:t xml:space="preserve"> – currently </w:t>
      </w:r>
      <w:proofErr w:type="gramStart"/>
      <w:r>
        <w:t>reading</w:t>
      </w:r>
      <w:proofErr w:type="gramEnd"/>
    </w:p>
    <w:p w14:paraId="5169879C" w14:textId="5CE07EEF" w:rsidR="009C7509" w:rsidRDefault="009C7509" w:rsidP="009C7509">
      <w:pPr>
        <w:pStyle w:val="ListParagraph"/>
        <w:numPr>
          <w:ilvl w:val="0"/>
          <w:numId w:val="11"/>
        </w:numPr>
      </w:pPr>
      <w:r>
        <w:t xml:space="preserve">Black Hat Python – currently </w:t>
      </w:r>
      <w:proofErr w:type="gramStart"/>
      <w:r>
        <w:t>reading</w:t>
      </w:r>
      <w:proofErr w:type="gramEnd"/>
    </w:p>
    <w:p w14:paraId="588441D7" w14:textId="77777777" w:rsidR="009C7509" w:rsidRDefault="009C7509" w:rsidP="009C7509">
      <w:pPr>
        <w:pStyle w:val="ListParagraph"/>
        <w:numPr>
          <w:ilvl w:val="0"/>
          <w:numId w:val="11"/>
        </w:numPr>
      </w:pPr>
      <w:r>
        <w:t xml:space="preserve">Mastering Malware Analysis: A Malware Analyst's Practical Guide to Combating Malicious Software, APT – currently </w:t>
      </w:r>
      <w:proofErr w:type="gramStart"/>
      <w:r>
        <w:t>reading</w:t>
      </w:r>
      <w:proofErr w:type="gramEnd"/>
    </w:p>
    <w:p w14:paraId="46843990" w14:textId="64DEAA99" w:rsidR="009C7509" w:rsidRPr="009C7509" w:rsidRDefault="009C7509" w:rsidP="009C7509">
      <w:pPr>
        <w:pStyle w:val="ListParagraph"/>
        <w:numPr>
          <w:ilvl w:val="0"/>
          <w:numId w:val="11"/>
        </w:numPr>
      </w:pPr>
      <w:r>
        <w:t xml:space="preserve">Low-Level Programming: C, Assembly, and Program Execution on Intel – currently </w:t>
      </w:r>
      <w:proofErr w:type="gramStart"/>
      <w:r>
        <w:t>reading</w:t>
      </w:r>
      <w:proofErr w:type="gramEnd"/>
    </w:p>
    <w:tbl>
      <w:tblPr>
        <w:tblStyle w:val="TableGrid"/>
        <w:tblW w:w="9900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3090"/>
        <w:gridCol w:w="3510"/>
      </w:tblGrid>
      <w:tr w:rsidR="00857344" w:rsidRPr="000362C5" w14:paraId="4C12487A" w14:textId="77777777" w:rsidTr="005F7F6C">
        <w:trPr>
          <w:trHeight w:val="1879"/>
        </w:trPr>
        <w:tc>
          <w:tcPr>
            <w:tcW w:w="3300" w:type="dxa"/>
            <w:tcMar>
              <w:right w:w="288" w:type="dxa"/>
            </w:tcMar>
          </w:tcPr>
          <w:p w14:paraId="18A768C0" w14:textId="77777777" w:rsidR="00AC34CD" w:rsidRPr="00857344" w:rsidRDefault="00AC34CD" w:rsidP="00A25E3E">
            <w:pPr>
              <w:pStyle w:val="Heading2"/>
            </w:pPr>
            <w:r>
              <w:t>Interests</w:t>
            </w:r>
          </w:p>
          <w:p w14:paraId="0C09E1B2" w14:textId="4718B396" w:rsidR="00857344" w:rsidRDefault="00AF3CB4" w:rsidP="00A25E3E">
            <w:r>
              <w:t>CTFs</w:t>
            </w:r>
          </w:p>
          <w:p w14:paraId="66E4687D" w14:textId="55C9A8AC" w:rsidR="00AF3CB4" w:rsidRDefault="00AF3CB4" w:rsidP="00A25E3E">
            <w:r>
              <w:t xml:space="preserve">Programming Projects </w:t>
            </w:r>
          </w:p>
          <w:p w14:paraId="50436F40" w14:textId="77777777" w:rsidR="00AF3CB4" w:rsidRDefault="00AF3CB4" w:rsidP="00AF3CB4">
            <w:r w:rsidRPr="00AF3CB4">
              <w:t>Learning and Exploring Tools</w:t>
            </w:r>
          </w:p>
          <w:p w14:paraId="696A3C81" w14:textId="3606E53E" w:rsidR="00AF3CB4" w:rsidRPr="00857344" w:rsidRDefault="009C7509" w:rsidP="00AF3CB4">
            <w:r>
              <w:t xml:space="preserve">Problem solving </w:t>
            </w:r>
          </w:p>
        </w:tc>
        <w:tc>
          <w:tcPr>
            <w:tcW w:w="3090" w:type="dxa"/>
            <w:tcMar>
              <w:left w:w="389" w:type="dxa"/>
            </w:tcMar>
          </w:tcPr>
          <w:p w14:paraId="2BA007E4" w14:textId="77777777" w:rsidR="00857344" w:rsidRPr="000362C5" w:rsidRDefault="00857344" w:rsidP="00A25E3E">
            <w:pPr>
              <w:pStyle w:val="Heading2"/>
            </w:pPr>
            <w:r w:rsidRPr="000362C5">
              <w:t>Languages</w:t>
            </w:r>
          </w:p>
          <w:p w14:paraId="355B864D" w14:textId="77777777" w:rsidR="00857344" w:rsidRPr="000362C5" w:rsidRDefault="00857344" w:rsidP="007E1750">
            <w:pPr>
              <w:rPr>
                <w:color w:val="000000" w:themeColor="text1"/>
              </w:rPr>
            </w:pPr>
            <w:r w:rsidRPr="000362C5">
              <w:rPr>
                <w:color w:val="000000" w:themeColor="text1"/>
              </w:rPr>
              <w:t>English</w:t>
            </w:r>
          </w:p>
          <w:p w14:paraId="133C14F6" w14:textId="2C528510" w:rsidR="00857344" w:rsidRPr="000362C5" w:rsidRDefault="009C7509" w:rsidP="007E1750">
            <w:pPr>
              <w:rPr>
                <w:rtl/>
                <w:lang w:bidi="ar-EG"/>
              </w:rPr>
            </w:pPr>
            <w:r>
              <w:rPr>
                <w:color w:val="000000" w:themeColor="text1"/>
              </w:rPr>
              <w:t>Arabic</w:t>
            </w:r>
          </w:p>
        </w:tc>
        <w:tc>
          <w:tcPr>
            <w:tcW w:w="3510" w:type="dxa"/>
            <w:tcMar>
              <w:left w:w="288" w:type="dxa"/>
            </w:tcMar>
          </w:tcPr>
          <w:p w14:paraId="18A6A4F0" w14:textId="074013F9" w:rsidR="00857344" w:rsidRPr="000362C5" w:rsidRDefault="00857344" w:rsidP="00D0275F">
            <w:pPr>
              <w:pStyle w:val="Heading2"/>
              <w:rPr>
                <w:lang w:bidi="ar-EG"/>
              </w:rPr>
            </w:pPr>
          </w:p>
        </w:tc>
      </w:tr>
    </w:tbl>
    <w:p w14:paraId="3435312B" w14:textId="77777777" w:rsidR="00AF3CB4" w:rsidRDefault="00AF3CB4" w:rsidP="00A25E3E">
      <w:pPr>
        <w:pStyle w:val="Heading1"/>
      </w:pPr>
    </w:p>
    <w:p w14:paraId="1197729A" w14:textId="77777777" w:rsidR="00AF3CB4" w:rsidRPr="00AF3CB4" w:rsidRDefault="00AF3CB4" w:rsidP="00AF3CB4">
      <w:pPr>
        <w:rPr>
          <w:b/>
          <w:bCs/>
        </w:rPr>
      </w:pPr>
      <w:r w:rsidRPr="00AF3CB4">
        <w:rPr>
          <w:b/>
          <w:bCs/>
        </w:rPr>
        <w:t>Certifications &amp; Training</w:t>
      </w:r>
    </w:p>
    <w:p w14:paraId="7A1436D0" w14:textId="7C3E84B5" w:rsidR="00AF3CB4" w:rsidRPr="00AF3CB4" w:rsidRDefault="00AF3CB4" w:rsidP="00AF3CB4">
      <w:pPr>
        <w:pStyle w:val="ListParagraph"/>
        <w:numPr>
          <w:ilvl w:val="0"/>
          <w:numId w:val="10"/>
        </w:numPr>
        <w:rPr>
          <w:rFonts w:cs="Arial"/>
        </w:rPr>
      </w:pPr>
      <w:r w:rsidRPr="00AF3CB4">
        <w:rPr>
          <w:rFonts w:cs="Arial"/>
        </w:rPr>
        <w:t>GDSC Malware Analysis Course</w:t>
      </w:r>
    </w:p>
    <w:p w14:paraId="7487C498" w14:textId="1ED42526" w:rsidR="00AF3CB4" w:rsidRDefault="00AF3CB4" w:rsidP="00AF3CB4">
      <w:pPr>
        <w:pStyle w:val="ListParagraph"/>
        <w:numPr>
          <w:ilvl w:val="0"/>
          <w:numId w:val="10"/>
        </w:numPr>
        <w:rPr>
          <w:rFonts w:cs="Arial"/>
        </w:rPr>
      </w:pPr>
      <w:r w:rsidRPr="00AF3CB4">
        <w:rPr>
          <w:rFonts w:cs="Arial"/>
        </w:rPr>
        <w:t>CompTIA Network+</w:t>
      </w:r>
    </w:p>
    <w:p w14:paraId="64FADF79" w14:textId="5403C5BE" w:rsidR="00AF3CB4" w:rsidRDefault="00AF3CB4" w:rsidP="00AF3CB4">
      <w:pPr>
        <w:pStyle w:val="ListParagraph"/>
        <w:numPr>
          <w:ilvl w:val="0"/>
          <w:numId w:val="10"/>
        </w:numPr>
        <w:rPr>
          <w:rFonts w:cs="Arial"/>
        </w:rPr>
      </w:pPr>
      <w:r w:rsidRPr="00AF3CB4">
        <w:rPr>
          <w:rFonts w:cs="Arial"/>
        </w:rPr>
        <w:t xml:space="preserve">Interface Windows User Commands </w:t>
      </w:r>
      <w:proofErr w:type="gramStart"/>
      <w:r w:rsidRPr="00AF3CB4">
        <w:rPr>
          <w:rFonts w:cs="Arial"/>
        </w:rPr>
        <w:t>From</w:t>
      </w:r>
      <w:proofErr w:type="gramEnd"/>
      <w:r w:rsidRPr="00AF3CB4">
        <w:rPr>
          <w:rFonts w:cs="Arial"/>
        </w:rPr>
        <w:t xml:space="preserve"> The Beginner To Admin</w:t>
      </w:r>
      <w:r>
        <w:rPr>
          <w:rFonts w:cs="Arial"/>
        </w:rPr>
        <w:t xml:space="preserve"> - (Udemy)</w:t>
      </w:r>
    </w:p>
    <w:p w14:paraId="509C1FBB" w14:textId="3F4A76C5" w:rsidR="00AF3CB4" w:rsidRDefault="00AF3CB4" w:rsidP="00AF3CB4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Linux administration commend - (Udemy)</w:t>
      </w:r>
    </w:p>
    <w:p w14:paraId="703173E1" w14:textId="583BCA81" w:rsidR="00AF3CB4" w:rsidRDefault="00AF3CB4" w:rsidP="00AF3CB4">
      <w:pPr>
        <w:pStyle w:val="ListParagraph"/>
        <w:numPr>
          <w:ilvl w:val="0"/>
          <w:numId w:val="10"/>
        </w:numPr>
        <w:rPr>
          <w:rFonts w:cs="Arial"/>
        </w:rPr>
      </w:pPr>
      <w:r w:rsidRPr="00AF3CB4">
        <w:rPr>
          <w:rFonts w:cs="Arial"/>
        </w:rPr>
        <w:t>Open-Source Intelligence</w:t>
      </w:r>
      <w:r>
        <w:rPr>
          <w:rFonts w:cs="Arial"/>
        </w:rPr>
        <w:t xml:space="preserve"> -</w:t>
      </w:r>
      <w:r w:rsidRPr="00AF3CB4">
        <w:rPr>
          <w:rFonts w:cs="Arial"/>
        </w:rPr>
        <w:t xml:space="preserve"> (OSINT)</w:t>
      </w:r>
    </w:p>
    <w:p w14:paraId="0F717D37" w14:textId="20F99683" w:rsidR="00AF3CB4" w:rsidRPr="00AF3CB4" w:rsidRDefault="00AF3CB4" w:rsidP="00AF3CB4">
      <w:pPr>
        <w:pStyle w:val="ListParagraph"/>
        <w:numPr>
          <w:ilvl w:val="0"/>
          <w:numId w:val="10"/>
        </w:numPr>
        <w:rPr>
          <w:rFonts w:cs="Arial"/>
        </w:rPr>
      </w:pPr>
      <w:r w:rsidRPr="00AF3CB4">
        <w:rPr>
          <w:rFonts w:cs="Arial"/>
        </w:rPr>
        <w:t xml:space="preserve">Start Career in </w:t>
      </w:r>
      <w:proofErr w:type="spellStart"/>
      <w:r w:rsidRPr="00AF3CB4">
        <w:rPr>
          <w:rFonts w:cs="Arial"/>
        </w:rPr>
        <w:t>CyberSecurity</w:t>
      </w:r>
      <w:proofErr w:type="spellEnd"/>
      <w:r w:rsidRPr="00AF3CB4">
        <w:rPr>
          <w:rFonts w:cs="Arial"/>
        </w:rPr>
        <w:t xml:space="preserve"> - The Ultimate Guide</w:t>
      </w:r>
      <w:r>
        <w:rPr>
          <w:rFonts w:cs="Arial"/>
        </w:rPr>
        <w:t xml:space="preserve"> – (Udemy)</w:t>
      </w:r>
    </w:p>
    <w:p w14:paraId="12F88BD5" w14:textId="77777777" w:rsidR="00AF3CB4" w:rsidRPr="009C7509" w:rsidRDefault="00AF3CB4" w:rsidP="00AF3CB4"/>
    <w:p w14:paraId="7473607C" w14:textId="7CF3E8C1" w:rsidR="00A25E3E" w:rsidRPr="00857344" w:rsidRDefault="00A25E3E" w:rsidP="00A25E3E">
      <w:pPr>
        <w:pStyle w:val="Heading1"/>
      </w:pPr>
      <w:r w:rsidRPr="00857344">
        <w:t>Contact</w:t>
      </w:r>
    </w:p>
    <w:p w14:paraId="09497208" w14:textId="77777777" w:rsidR="00A25E3E" w:rsidRPr="00A25E3E" w:rsidRDefault="00A25E3E" w:rsidP="00A25E3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3090"/>
        <w:gridCol w:w="3510"/>
      </w:tblGrid>
      <w:tr w:rsidR="006A5213" w:rsidRPr="000362C5" w14:paraId="6E759B14" w14:textId="77777777" w:rsidTr="005F7F6C">
        <w:trPr>
          <w:trHeight w:val="288"/>
        </w:trPr>
        <w:tc>
          <w:tcPr>
            <w:tcW w:w="3300" w:type="dxa"/>
            <w:vAlign w:val="bottom"/>
          </w:tcPr>
          <w:p w14:paraId="61A84F7B" w14:textId="532DFB9D" w:rsidR="006A5213" w:rsidRPr="006A5213" w:rsidRDefault="00AF3CB4" w:rsidP="006A5213">
            <w:pPr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Amr171516@gmail.com</w:t>
            </w:r>
          </w:p>
        </w:tc>
        <w:tc>
          <w:tcPr>
            <w:tcW w:w="3090" w:type="dxa"/>
            <w:tcMar>
              <w:left w:w="389" w:type="dxa"/>
            </w:tcMar>
            <w:vAlign w:val="bottom"/>
          </w:tcPr>
          <w:p w14:paraId="10FE12D4" w14:textId="7E555941" w:rsidR="006A5213" w:rsidRPr="006A5213" w:rsidRDefault="00AF3CB4" w:rsidP="00A412FD">
            <w:r>
              <w:rPr>
                <w:color w:val="000000" w:themeColor="text1"/>
              </w:rPr>
              <w:t>01026113649</w:t>
            </w:r>
          </w:p>
        </w:tc>
        <w:tc>
          <w:tcPr>
            <w:tcW w:w="3510" w:type="dxa"/>
            <w:tcMar>
              <w:left w:w="288" w:type="dxa"/>
            </w:tcMar>
            <w:vAlign w:val="bottom"/>
          </w:tcPr>
          <w:p w14:paraId="7E250D21" w14:textId="2B4E05EE" w:rsidR="006A5213" w:rsidRPr="000362C5" w:rsidRDefault="006A5213" w:rsidP="006A5213"/>
        </w:tc>
      </w:tr>
    </w:tbl>
    <w:p w14:paraId="30CB4447" w14:textId="77777777" w:rsidR="00B83D74" w:rsidRPr="00E9593A" w:rsidRDefault="00B83D74" w:rsidP="00E9593A">
      <w:pPr>
        <w:pStyle w:val="NoSpacing"/>
        <w:rPr>
          <w:sz w:val="4"/>
          <w:szCs w:val="4"/>
        </w:rPr>
      </w:pPr>
    </w:p>
    <w:sectPr w:rsidR="00B83D74" w:rsidRPr="00E9593A" w:rsidSect="00A25E3E">
      <w:pgSz w:w="12240" w:h="15840"/>
      <w:pgMar w:top="1008" w:right="1166" w:bottom="432" w:left="1166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85CB5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6F6702" w:themeColor="background2" w:themeShade="40"/>
      </w:rPr>
    </w:lvl>
  </w:abstractNum>
  <w:abstractNum w:abstractNumId="1" w15:restartNumberingAfterBreak="0">
    <w:nsid w:val="04F56CCD"/>
    <w:multiLevelType w:val="hybridMultilevel"/>
    <w:tmpl w:val="7A42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5877"/>
    <w:multiLevelType w:val="hybridMultilevel"/>
    <w:tmpl w:val="500C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8488A"/>
    <w:multiLevelType w:val="hybridMultilevel"/>
    <w:tmpl w:val="05FAB20C"/>
    <w:lvl w:ilvl="0" w:tplc="4EAEBF4A"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F5E"/>
    <w:multiLevelType w:val="hybridMultilevel"/>
    <w:tmpl w:val="F07E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B6AAD8">
      <w:numFmt w:val="bullet"/>
      <w:lvlText w:val="-"/>
      <w:lvlJc w:val="left"/>
      <w:pPr>
        <w:ind w:left="2160" w:hanging="360"/>
      </w:pPr>
      <w:rPr>
        <w:rFonts w:ascii="Cambria" w:eastAsia="MS Mincho" w:hAnsi="Cambria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4570"/>
    <w:multiLevelType w:val="hybridMultilevel"/>
    <w:tmpl w:val="34A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283"/>
    <w:multiLevelType w:val="hybridMultilevel"/>
    <w:tmpl w:val="7648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02CFA"/>
    <w:multiLevelType w:val="hybridMultilevel"/>
    <w:tmpl w:val="3CB0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0786E"/>
    <w:multiLevelType w:val="hybridMultilevel"/>
    <w:tmpl w:val="2A4C19AC"/>
    <w:lvl w:ilvl="0" w:tplc="C188F9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F6702" w:themeColor="background2" w:themeShade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42F64"/>
    <w:multiLevelType w:val="hybridMultilevel"/>
    <w:tmpl w:val="B8E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132A8"/>
    <w:multiLevelType w:val="hybridMultilevel"/>
    <w:tmpl w:val="044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08310">
    <w:abstractNumId w:val="8"/>
  </w:num>
  <w:num w:numId="2" w16cid:durableId="703604960">
    <w:abstractNumId w:val="0"/>
  </w:num>
  <w:num w:numId="3" w16cid:durableId="1351420125">
    <w:abstractNumId w:val="4"/>
  </w:num>
  <w:num w:numId="4" w16cid:durableId="138571463">
    <w:abstractNumId w:val="2"/>
  </w:num>
  <w:num w:numId="5" w16cid:durableId="973363596">
    <w:abstractNumId w:val="3"/>
  </w:num>
  <w:num w:numId="6" w16cid:durableId="1754818843">
    <w:abstractNumId w:val="10"/>
  </w:num>
  <w:num w:numId="7" w16cid:durableId="1827668292">
    <w:abstractNumId w:val="7"/>
  </w:num>
  <w:num w:numId="8" w16cid:durableId="1834643282">
    <w:abstractNumId w:val="9"/>
  </w:num>
  <w:num w:numId="9" w16cid:durableId="2133210333">
    <w:abstractNumId w:val="5"/>
  </w:num>
  <w:num w:numId="10" w16cid:durableId="312686188">
    <w:abstractNumId w:val="1"/>
  </w:num>
  <w:num w:numId="11" w16cid:durableId="1637948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2"/>
    <w:rsid w:val="000362C5"/>
    <w:rsid w:val="000C7492"/>
    <w:rsid w:val="000F49DA"/>
    <w:rsid w:val="00224063"/>
    <w:rsid w:val="00322E11"/>
    <w:rsid w:val="00345098"/>
    <w:rsid w:val="00433C45"/>
    <w:rsid w:val="004A67BE"/>
    <w:rsid w:val="004B2815"/>
    <w:rsid w:val="00503D45"/>
    <w:rsid w:val="00507704"/>
    <w:rsid w:val="00526CB8"/>
    <w:rsid w:val="005F7F6C"/>
    <w:rsid w:val="00646387"/>
    <w:rsid w:val="006559D2"/>
    <w:rsid w:val="006872E2"/>
    <w:rsid w:val="006A5213"/>
    <w:rsid w:val="006D4DA6"/>
    <w:rsid w:val="006E1FB7"/>
    <w:rsid w:val="007A332A"/>
    <w:rsid w:val="007E1750"/>
    <w:rsid w:val="0083796F"/>
    <w:rsid w:val="00857344"/>
    <w:rsid w:val="008B7338"/>
    <w:rsid w:val="009C7509"/>
    <w:rsid w:val="00A25E3E"/>
    <w:rsid w:val="00A31430"/>
    <w:rsid w:val="00A412FD"/>
    <w:rsid w:val="00A870B7"/>
    <w:rsid w:val="00A94B61"/>
    <w:rsid w:val="00AC34CD"/>
    <w:rsid w:val="00AF3CB4"/>
    <w:rsid w:val="00B5766B"/>
    <w:rsid w:val="00B83D74"/>
    <w:rsid w:val="00CD0B40"/>
    <w:rsid w:val="00CF1C1A"/>
    <w:rsid w:val="00D0275F"/>
    <w:rsid w:val="00DB5CC7"/>
    <w:rsid w:val="00E13051"/>
    <w:rsid w:val="00E9593A"/>
    <w:rsid w:val="00EB6017"/>
    <w:rsid w:val="00F35268"/>
    <w:rsid w:val="00F64573"/>
    <w:rsid w:val="00FE27D0"/>
    <w:rsid w:val="0B672323"/>
    <w:rsid w:val="21A2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5243"/>
  <w15:chartTrackingRefBased/>
  <w15:docId w15:val="{394402D2-58EC-42F6-8D5F-3D84D48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B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E3E"/>
    <w:pPr>
      <w:keepNext/>
      <w:keepLines/>
      <w:pBdr>
        <w:top w:val="single" w:sz="4" w:space="1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b/>
      <w:caps/>
      <w:color w:val="000000" w:themeColor="text1"/>
      <w:spacing w:val="10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5E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3A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3A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E3E"/>
    <w:rPr>
      <w:rFonts w:asciiTheme="majorHAnsi" w:eastAsiaTheme="majorEastAsia" w:hAnsiTheme="majorHAnsi" w:cstheme="majorBidi"/>
      <w:b/>
      <w:caps/>
      <w:color w:val="000000" w:themeColor="text1"/>
      <w:spacing w:val="10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3E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3A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3A"/>
    <w:rPr>
      <w:rFonts w:eastAsiaTheme="majorEastAsia" w:cstheme="majorBidi"/>
      <w:i/>
      <w:iCs/>
      <w:color w:val="7C916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3A"/>
    <w:rPr>
      <w:rFonts w:eastAsiaTheme="majorEastAsia" w:cstheme="majorBidi"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2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4"/>
    <w:rPr>
      <w:rFonts w:asciiTheme="majorHAnsi" w:eastAsiaTheme="majorEastAsia" w:hAnsiTheme="majorHAnsi" w:cstheme="majorBidi"/>
      <w:caps/>
      <w:spacing w:val="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E3E"/>
    <w:pPr>
      <w:spacing w:after="0" w:line="240" w:lineRule="auto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25E3E"/>
    <w:rPr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E9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5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E95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E9593A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9593A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25E3E"/>
    <w:rPr>
      <w:i/>
      <w:iCs/>
      <w:color w:val="7C916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E9593A"/>
    <w:rPr>
      <w:b/>
      <w:bCs/>
      <w:smallCaps/>
      <w:color w:val="7C9163" w:themeColor="accent1" w:themeShade="BF"/>
      <w:spacing w:val="5"/>
    </w:rPr>
  </w:style>
  <w:style w:type="table" w:styleId="TableGrid">
    <w:name w:val="Table Grid"/>
    <w:basedOn w:val="TableNormal"/>
    <w:uiPriority w:val="39"/>
    <w:rsid w:val="00E95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59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1750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50"/>
    <w:rPr>
      <w:color w:val="605E5C"/>
      <w:shd w:val="clear" w:color="auto" w:fill="E1DFDD"/>
    </w:rPr>
  </w:style>
  <w:style w:type="paragraph" w:customStyle="1" w:styleId="Dates">
    <w:name w:val="Dates"/>
    <w:basedOn w:val="Heading2"/>
    <w:qFormat/>
    <w:rsid w:val="00A25E3E"/>
    <w:pPr>
      <w:ind w:left="720"/>
    </w:pPr>
  </w:style>
  <w:style w:type="paragraph" w:styleId="ListBullet">
    <w:name w:val="List Bullet"/>
    <w:basedOn w:val="Normal"/>
    <w:uiPriority w:val="99"/>
    <w:rsid w:val="00A412FD"/>
    <w:pPr>
      <w:numPr>
        <w:numId w:val="2"/>
      </w:numPr>
      <w:spacing w:after="12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s\AppData\Roaming\Microsoft\Templates\Healthcare%20resum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196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608768-8A94-407F-AA5C-F8165EF61264}">
  <we:reference id="wa104381909" version="3.14.4.0" store="en-US" storeType="OMEX"/>
  <we:alternateReferences>
    <we:reference id="wa104381909" version="3.14.4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658961-B9CF-4F09-A5C4-866831C81B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99515FE-0F3D-4B99-9E4C-D69DC844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92A99A-15D0-48D3-936A-663B03AA3A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Healthcare resume.dotx</Template>
  <TotalTime>41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Amr Khaled</cp:lastModifiedBy>
  <cp:revision>4</cp:revision>
  <cp:lastPrinted>2025-01-22T12:20:00Z</cp:lastPrinted>
  <dcterms:created xsi:type="dcterms:W3CDTF">2025-01-22T12:35:00Z</dcterms:created>
  <dcterms:modified xsi:type="dcterms:W3CDTF">2025-01-22T13:38:00Z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